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2AAC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C7E6345" wp14:editId="57B32B33">
                <wp:simplePos x="0" y="0"/>
                <wp:positionH relativeFrom="column">
                  <wp:posOffset>-676275</wp:posOffset>
                </wp:positionH>
                <wp:positionV relativeFrom="paragraph">
                  <wp:posOffset>-604520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A6DB1" id="Group 3" o:spid="_x0000_s1026" alt="&quot;&quot;" style="position:absolute;margin-left:-53.25pt;margin-top:-47.6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YB5Kd+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240AE0E4" w14:textId="77777777" w:rsidTr="00AD0D32">
        <w:trPr>
          <w:trHeight w:val="2880"/>
        </w:trPr>
        <w:tc>
          <w:tcPr>
            <w:tcW w:w="2610" w:type="dxa"/>
            <w:gridSpan w:val="5"/>
          </w:tcPr>
          <w:p w14:paraId="1854058B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0F8D3B44" wp14:editId="38275D38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6A655F0A" w14:textId="77777777" w:rsidR="00AD0D32" w:rsidRDefault="002E28A3" w:rsidP="00AD0D32">
            <w:pPr>
              <w:pStyle w:val="Title"/>
              <w:spacing w:after="0"/>
            </w:pPr>
            <w:r>
              <w:t>New</w:t>
            </w:r>
            <w:r w:rsidR="003F1058">
              <w:t xml:space="preserve"> </w:t>
            </w:r>
            <w:r>
              <w:t>Re-</w:t>
            </w:r>
            <w:r w:rsidR="003F1058">
              <w:t>Factorization</w:t>
            </w:r>
          </w:p>
          <w:p w14:paraId="4DFBEFA7" w14:textId="77777777" w:rsidR="00AD0D32" w:rsidRPr="001D55E6" w:rsidRDefault="003F1058" w:rsidP="00526631">
            <w:pPr>
              <w:pStyle w:val="Subtitle"/>
              <w:rPr>
                <w:lang w:val="es-MX"/>
              </w:rPr>
            </w:pPr>
            <w:r w:rsidRPr="001D55E6">
              <w:rPr>
                <w:lang w:val="es-MX"/>
              </w:rPr>
              <w:t>Pomona, CA</w:t>
            </w:r>
            <w:r w:rsidR="00AD0D32" w:rsidRPr="001D55E6">
              <w:rPr>
                <w:lang w:val="es-MX"/>
              </w:rPr>
              <w:t xml:space="preserve"> | </w:t>
            </w:r>
            <w:r w:rsidRPr="001D55E6">
              <w:rPr>
                <w:lang w:val="es-MX"/>
              </w:rPr>
              <w:t>909-276-7214</w:t>
            </w:r>
            <w:r w:rsidR="00AD0D32" w:rsidRPr="001D55E6">
              <w:rPr>
                <w:lang w:val="es-MX"/>
              </w:rPr>
              <w:t xml:space="preserve"> | </w:t>
            </w:r>
            <w:r w:rsidRPr="001D55E6">
              <w:rPr>
                <w:lang w:val="es-MX"/>
              </w:rPr>
              <w:t>help@latinospc.com</w:t>
            </w:r>
            <w:r w:rsidR="00AD0D32" w:rsidRPr="001D55E6">
              <w:rPr>
                <w:lang w:val="es-MX"/>
              </w:rPr>
              <w:t xml:space="preserve"> |</w:t>
            </w:r>
            <w:r w:rsidR="001D55E6" w:rsidRPr="001D55E6">
              <w:rPr>
                <w:lang w:val="es-MX"/>
              </w:rPr>
              <w:t xml:space="preserve"> </w:t>
            </w:r>
            <w:r w:rsidR="001D55E6">
              <w:rPr>
                <w:lang w:val="es-MX"/>
              </w:rPr>
              <w:t>7/13/2024</w:t>
            </w:r>
          </w:p>
          <w:p w14:paraId="5525BE85" w14:textId="77777777" w:rsidR="00AD0D32" w:rsidRDefault="003F1058" w:rsidP="00DE759B">
            <w:r w:rsidRPr="003F1058">
              <w:t xml:space="preserve">Welcome to </w:t>
            </w:r>
            <w:r>
              <w:t>the</w:t>
            </w:r>
            <w:r w:rsidRPr="003F1058">
              <w:t xml:space="preserve"> refactorization project! We're enhancing user experience, optimizing performance, and updating the design. Expect a smoother, faster, and more </w:t>
            </w:r>
            <w:r w:rsidR="009945A5">
              <w:t>v</w:t>
            </w:r>
            <w:r w:rsidRPr="003F1058">
              <w:t>isually appealing site that better meets</w:t>
            </w:r>
            <w:r>
              <w:t xml:space="preserve"> </w:t>
            </w:r>
            <w:r w:rsidR="009945A5">
              <w:t>our</w:t>
            </w:r>
            <w:r>
              <w:t xml:space="preserve"> user’s </w:t>
            </w:r>
            <w:r w:rsidRPr="003F1058">
              <w:t>needs</w:t>
            </w:r>
            <w:r w:rsidRPr="003F1058">
              <w:t>. Stay tuned!</w:t>
            </w:r>
          </w:p>
        </w:tc>
      </w:tr>
      <w:tr w:rsidR="00667329" w14:paraId="651F5AF2" w14:textId="77777777" w:rsidTr="00667329">
        <w:trPr>
          <w:trHeight w:val="900"/>
        </w:trPr>
        <w:tc>
          <w:tcPr>
            <w:tcW w:w="10080" w:type="dxa"/>
            <w:gridSpan w:val="8"/>
          </w:tcPr>
          <w:p w14:paraId="506245DF" w14:textId="77777777" w:rsidR="00667329" w:rsidRPr="00667329" w:rsidRDefault="003F1058" w:rsidP="00667329">
            <w:pPr>
              <w:pStyle w:val="Heading1"/>
            </w:pPr>
            <w:r>
              <w:t>System</w:t>
            </w:r>
          </w:p>
        </w:tc>
      </w:tr>
      <w:tr w:rsidR="00667329" w14:paraId="1125C341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7EF0D512" w14:textId="77777777" w:rsidR="00667329" w:rsidRDefault="001141FF" w:rsidP="00667329">
            <w:pPr>
              <w:pStyle w:val="Heading3"/>
            </w:pPr>
            <w:r>
              <w:t>July</w:t>
            </w:r>
            <w:r w:rsidR="00667329">
              <w:t xml:space="preserve"> </w:t>
            </w:r>
            <w:r w:rsidR="001D55E6">
              <w:t>2024</w:t>
            </w:r>
          </w:p>
          <w:p w14:paraId="782B079A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25CF86B9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9300C0D" wp14:editId="234B3F58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89870A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57030B7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5C099739" w14:textId="77777777" w:rsidR="00667329" w:rsidRPr="004823C2" w:rsidRDefault="00896DF1" w:rsidP="00667329">
            <w:pPr>
              <w:pStyle w:val="Heading2"/>
            </w:pPr>
            <w:r>
              <w:t>Directory Distribution</w:t>
            </w:r>
          </w:p>
          <w:p w14:paraId="76FB4F21" w14:textId="77777777" w:rsidR="00667329" w:rsidRDefault="008C09CB" w:rsidP="008C09CB">
            <w:r>
              <w:t xml:space="preserve">The site allows the user to navigate to each directory </w:t>
            </w:r>
            <w:r w:rsidR="00FB26EF">
              <w:t xml:space="preserve">in a </w:t>
            </w:r>
            <w:r w:rsidR="0023570F">
              <w:t>seemingly predictable</w:t>
            </w:r>
            <w:r w:rsidR="00FB26EF">
              <w:t xml:space="preserve"> way</w:t>
            </w:r>
            <w:r w:rsidR="0023570F">
              <w:t>.</w:t>
            </w:r>
          </w:p>
          <w:p w14:paraId="221794A2" w14:textId="77777777" w:rsidR="0023570F" w:rsidRDefault="0023570F" w:rsidP="008C09CB">
            <w:r>
              <w:t xml:space="preserve">There are as many directories as new site locations. </w:t>
            </w:r>
            <w:r w:rsidR="00D270FE">
              <w:t xml:space="preserve">At the moment there are </w:t>
            </w:r>
            <w:r w:rsidR="00077A27">
              <w:t>7</w:t>
            </w:r>
            <w:r w:rsidR="00D270FE">
              <w:t xml:space="preserve"> </w:t>
            </w:r>
            <w:r w:rsidR="00077A27">
              <w:t>directories in the root of the folder.</w:t>
            </w:r>
            <w:r w:rsidR="00C7438A">
              <w:t xml:space="preserve"> The reason is </w:t>
            </w:r>
            <w:r w:rsidR="009E7C30">
              <w:t>that</w:t>
            </w:r>
            <w:r w:rsidR="00C7438A">
              <w:t xml:space="preserve"> the site </w:t>
            </w:r>
            <w:r w:rsidR="007F2AF3">
              <w:t>can</w:t>
            </w:r>
            <w:r w:rsidR="007F2AF3" w:rsidRPr="007F2AF3">
              <w:t xml:space="preserve"> be </w:t>
            </w:r>
            <w:r w:rsidR="00327BF8">
              <w:t>traveled</w:t>
            </w:r>
            <w:r w:rsidR="007F2AF3" w:rsidRPr="007F2AF3">
              <w:t xml:space="preserve"> along</w:t>
            </w:r>
            <w:r w:rsidR="00327BF8">
              <w:t>,</w:t>
            </w:r>
            <w:r w:rsidR="00C7438A">
              <w:t xml:space="preserve"> by directory, each directory is a “/location” </w:t>
            </w:r>
            <w:r w:rsidR="00327BF8">
              <w:t>within the site</w:t>
            </w:r>
            <w:r w:rsidR="009E7C30">
              <w:t>, and most allow users in.</w:t>
            </w:r>
            <w:r w:rsidR="002A12DB">
              <w:t xml:space="preserve"> </w:t>
            </w:r>
            <w:r w:rsidR="00327BF8">
              <w:t xml:space="preserve">For </w:t>
            </w:r>
            <w:r w:rsidR="002A12DB">
              <w:t>example: 1. A user is trying to leave a</w:t>
            </w:r>
            <w:r w:rsidR="00327BF8">
              <w:t xml:space="preserve"> message on the contact page, the site will redirect the user to the contact page location, under </w:t>
            </w:r>
            <w:r w:rsidR="004A615F">
              <w:t>“/contact” directory.</w:t>
            </w:r>
            <w:r w:rsidR="00327BF8">
              <w:t xml:space="preserve"> </w:t>
            </w:r>
          </w:p>
          <w:p w14:paraId="7DADD733" w14:textId="77777777" w:rsidR="00077A27" w:rsidRDefault="00077A27" w:rsidP="008C09CB"/>
        </w:tc>
      </w:tr>
      <w:tr w:rsidR="00667329" w14:paraId="54ABDECD" w14:textId="77777777" w:rsidTr="00667329">
        <w:trPr>
          <w:trHeight w:val="900"/>
        </w:trPr>
        <w:tc>
          <w:tcPr>
            <w:tcW w:w="1260" w:type="dxa"/>
            <w:vMerge/>
          </w:tcPr>
          <w:p w14:paraId="70C054AD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D7D564E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C649FB6" w14:textId="77777777" w:rsidR="00667329" w:rsidRDefault="00667329" w:rsidP="009C2411"/>
        </w:tc>
        <w:tc>
          <w:tcPr>
            <w:tcW w:w="180" w:type="dxa"/>
          </w:tcPr>
          <w:p w14:paraId="6B4FFDDA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76CA9465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4B8EE5DA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608F3EE7" w14:textId="77777777" w:rsidR="00667329" w:rsidRDefault="00667329" w:rsidP="00667329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726D1B5A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8C9C6AC" wp14:editId="0FD774B4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6A5FD0B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EBF3A10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69236714" w14:textId="77777777" w:rsidR="00667329" w:rsidRPr="004823C2" w:rsidRDefault="00896DF1" w:rsidP="00667329">
            <w:pPr>
              <w:pStyle w:val="Heading2"/>
            </w:pPr>
            <w:r>
              <w:t xml:space="preserve">File </w:t>
            </w:r>
            <w:r w:rsidR="00C4213F">
              <w:t>Management</w:t>
            </w:r>
          </w:p>
          <w:p w14:paraId="0E36605B" w14:textId="77777777" w:rsidR="00667329" w:rsidRDefault="0023570F" w:rsidP="0023570F">
            <w:r>
              <w:t xml:space="preserve">The site </w:t>
            </w:r>
            <w:r w:rsidR="00881436">
              <w:t>has 2 types of directories,</w:t>
            </w:r>
            <w:r w:rsidR="00881436" w:rsidRPr="00C854A4">
              <w:rPr>
                <w:b/>
                <w:bCs/>
              </w:rPr>
              <w:t xml:space="preserve"> code</w:t>
            </w:r>
            <w:r w:rsidR="00881436">
              <w:t xml:space="preserve"> and </w:t>
            </w:r>
            <w:r w:rsidR="00881436" w:rsidRPr="00C854A4">
              <w:rPr>
                <w:b/>
                <w:bCs/>
              </w:rPr>
              <w:t>content.</w:t>
            </w:r>
            <w:r w:rsidR="00881436">
              <w:t xml:space="preserve"> Most of the site is the skeleton for the </w:t>
            </w:r>
            <w:r w:rsidR="00C854A4">
              <w:t xml:space="preserve">site. </w:t>
            </w:r>
          </w:p>
          <w:p w14:paraId="571B40B9" w14:textId="77777777" w:rsidR="00C854A4" w:rsidRPr="003B2006" w:rsidRDefault="00C854A4" w:rsidP="0023570F">
            <w:r>
              <w:t xml:space="preserve">If you navigate inside a folder most likely the only file in there, will be an </w:t>
            </w:r>
            <w:proofErr w:type="spellStart"/>
            <w:r>
              <w:t>index.php</w:t>
            </w:r>
            <w:proofErr w:type="spellEnd"/>
            <w:r>
              <w:t xml:space="preserve"> file.</w:t>
            </w:r>
            <w:r w:rsidR="003B2006">
              <w:t xml:space="preserve"> The </w:t>
            </w:r>
            <w:r w:rsidR="003B2006" w:rsidRPr="003B2006">
              <w:rPr>
                <w:b/>
                <w:bCs/>
              </w:rPr>
              <w:t>include</w:t>
            </w:r>
            <w:r w:rsidR="003B2006">
              <w:t xml:space="preserve"> directory </w:t>
            </w:r>
            <w:r w:rsidR="00936C53">
              <w:t>houses all the content and the code</w:t>
            </w:r>
            <w:r w:rsidR="00C931A7">
              <w:t xml:space="preserve">. At the moment there are only 3 file directories, </w:t>
            </w:r>
            <w:r w:rsidR="00797800">
              <w:t xml:space="preserve">“code”, “images”, </w:t>
            </w:r>
            <w:r w:rsidR="00645772">
              <w:t xml:space="preserve">and </w:t>
            </w:r>
            <w:r w:rsidR="00797800">
              <w:t>“works”. The code and image directories are somewhat</w:t>
            </w:r>
            <w:r w:rsidR="00F10CAF">
              <w:t xml:space="preserve"> obvious. The works directory houses all the content </w:t>
            </w:r>
            <w:r w:rsidR="00645772">
              <w:t xml:space="preserve">for each of the files inside their </w:t>
            </w:r>
            <w:proofErr w:type="spellStart"/>
            <w:r w:rsidR="00645772">
              <w:t>index.php</w:t>
            </w:r>
            <w:proofErr w:type="spellEnd"/>
            <w:r w:rsidR="00645772">
              <w:t xml:space="preserve"> file.</w:t>
            </w:r>
          </w:p>
        </w:tc>
      </w:tr>
      <w:tr w:rsidR="00667329" w14:paraId="691A3513" w14:textId="77777777" w:rsidTr="00667329">
        <w:trPr>
          <w:trHeight w:val="783"/>
        </w:trPr>
        <w:tc>
          <w:tcPr>
            <w:tcW w:w="1260" w:type="dxa"/>
            <w:vMerge/>
          </w:tcPr>
          <w:p w14:paraId="4414C492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BC5EFDA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38F5DBB" w14:textId="77777777" w:rsidR="00667329" w:rsidRDefault="00667329" w:rsidP="009C2411"/>
        </w:tc>
        <w:tc>
          <w:tcPr>
            <w:tcW w:w="180" w:type="dxa"/>
          </w:tcPr>
          <w:p w14:paraId="4E0B9930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E00A081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31D1C599" w14:textId="77777777" w:rsidTr="00AD0D32">
        <w:trPr>
          <w:trHeight w:val="720"/>
        </w:trPr>
        <w:tc>
          <w:tcPr>
            <w:tcW w:w="10080" w:type="dxa"/>
            <w:gridSpan w:val="8"/>
          </w:tcPr>
          <w:p w14:paraId="2D730D4B" w14:textId="77777777" w:rsidR="00AD0D32" w:rsidRPr="00AD0D32" w:rsidRDefault="00AD0D32" w:rsidP="00AD0D32"/>
        </w:tc>
      </w:tr>
      <w:tr w:rsidR="003F1058" w14:paraId="3A194375" w14:textId="77777777" w:rsidTr="00FA0F37">
        <w:trPr>
          <w:trHeight w:val="907"/>
        </w:trPr>
        <w:tc>
          <w:tcPr>
            <w:tcW w:w="10080" w:type="dxa"/>
            <w:gridSpan w:val="8"/>
          </w:tcPr>
          <w:p w14:paraId="57963FC5" w14:textId="77777777" w:rsidR="003F1058" w:rsidRPr="00667329" w:rsidRDefault="003F1058" w:rsidP="00FA0F37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t>Structure</w:t>
            </w:r>
          </w:p>
        </w:tc>
      </w:tr>
      <w:tr w:rsidR="003F1058" w14:paraId="7CBB9681" w14:textId="77777777" w:rsidTr="00FA0F37">
        <w:trPr>
          <w:trHeight w:val="270"/>
        </w:trPr>
        <w:tc>
          <w:tcPr>
            <w:tcW w:w="1260" w:type="dxa"/>
            <w:vMerge w:val="restart"/>
          </w:tcPr>
          <w:p w14:paraId="763D9FA4" w14:textId="77777777" w:rsidR="003F1058" w:rsidRDefault="001D55E6" w:rsidP="00FA0F37">
            <w:pPr>
              <w:pStyle w:val="Heading3"/>
            </w:pPr>
            <w:r>
              <w:t>July 2024</w:t>
            </w:r>
          </w:p>
        </w:tc>
        <w:tc>
          <w:tcPr>
            <w:tcW w:w="540" w:type="dxa"/>
            <w:gridSpan w:val="2"/>
          </w:tcPr>
          <w:p w14:paraId="35224300" w14:textId="77777777" w:rsidR="003F1058" w:rsidRDefault="003F1058" w:rsidP="00FA0F37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A4C40D" wp14:editId="67021C6F">
                      <wp:extent cx="137160" cy="137160"/>
                      <wp:effectExtent l="19050" t="19050" r="15240" b="15240"/>
                      <wp:docPr id="96108884" name="Oval 9610888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F3D5C6" id="Oval 9610888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E712A8B" w14:textId="77777777" w:rsidR="003F1058" w:rsidRPr="005579C9" w:rsidRDefault="003F1058" w:rsidP="00FA0F37"/>
        </w:tc>
        <w:tc>
          <w:tcPr>
            <w:tcW w:w="8100" w:type="dxa"/>
            <w:gridSpan w:val="4"/>
            <w:vMerge w:val="restart"/>
          </w:tcPr>
          <w:p w14:paraId="567A04A4" w14:textId="77777777" w:rsidR="003F1058" w:rsidRPr="004823C2" w:rsidRDefault="001D55E6" w:rsidP="00FA0F37">
            <w:pPr>
              <w:pStyle w:val="Heading2"/>
            </w:pPr>
            <w:r>
              <w:t>HTML</w:t>
            </w:r>
          </w:p>
          <w:p w14:paraId="2210E205" w14:textId="77777777" w:rsidR="003F1058" w:rsidRPr="005579C9" w:rsidRDefault="003F1058" w:rsidP="00FA0F37">
            <w:sdt>
              <w:sdtPr>
                <w:id w:val="1045648208"/>
                <w:placeholder>
                  <w:docPart w:val="CBD4915C466541648FCE519DEF7A4FDD"/>
                </w:placeholder>
                <w:temporary/>
                <w:showingPlcHdr/>
                <w15:appearance w15:val="hidden"/>
              </w:sdtPr>
              <w:sdtContent>
                <w:r>
                  <w:t>R</w:t>
                </w:r>
                <w:r w:rsidRPr="00FE792D">
                  <w:t>eceived the Dean's List award for maintaining a high</w:t>
                </w:r>
                <w:r>
                  <w:t xml:space="preserve"> </w:t>
                </w:r>
                <w:r w:rsidRPr="00FE792D">
                  <w:t>grade point average and academic excellence.</w:t>
                </w:r>
              </w:sdtContent>
            </w:sdt>
            <w:r>
              <w:t xml:space="preserve"> </w:t>
            </w:r>
          </w:p>
        </w:tc>
      </w:tr>
      <w:tr w:rsidR="003F1058" w14:paraId="1280EEF1" w14:textId="77777777" w:rsidTr="00FA0F37">
        <w:trPr>
          <w:trHeight w:val="783"/>
        </w:trPr>
        <w:tc>
          <w:tcPr>
            <w:tcW w:w="1260" w:type="dxa"/>
            <w:vMerge/>
          </w:tcPr>
          <w:p w14:paraId="4389D803" w14:textId="77777777" w:rsidR="003F1058" w:rsidRDefault="003F1058" w:rsidP="00FA0F37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A30BC64" w14:textId="77777777" w:rsidR="003F1058" w:rsidRDefault="003F1058" w:rsidP="00FA0F37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AB7FEE0" w14:textId="77777777" w:rsidR="003F1058" w:rsidRDefault="003F1058" w:rsidP="00FA0F37"/>
        </w:tc>
        <w:tc>
          <w:tcPr>
            <w:tcW w:w="180" w:type="dxa"/>
          </w:tcPr>
          <w:p w14:paraId="5FB9BA34" w14:textId="77777777" w:rsidR="003F1058" w:rsidRPr="005579C9" w:rsidRDefault="003F1058" w:rsidP="00FA0F37"/>
        </w:tc>
        <w:tc>
          <w:tcPr>
            <w:tcW w:w="8100" w:type="dxa"/>
            <w:gridSpan w:val="4"/>
            <w:vMerge/>
          </w:tcPr>
          <w:p w14:paraId="73294D21" w14:textId="77777777" w:rsidR="003F1058" w:rsidRPr="005579C9" w:rsidRDefault="003F1058" w:rsidP="00FA0F37"/>
        </w:tc>
      </w:tr>
      <w:tr w:rsidR="003F1058" w14:paraId="4BDD12F5" w14:textId="77777777" w:rsidTr="00FA0F37">
        <w:trPr>
          <w:trHeight w:val="180"/>
        </w:trPr>
        <w:tc>
          <w:tcPr>
            <w:tcW w:w="1260" w:type="dxa"/>
            <w:vMerge w:val="restart"/>
          </w:tcPr>
          <w:p w14:paraId="775B4214" w14:textId="77777777" w:rsidR="003F1058" w:rsidRDefault="003F1058" w:rsidP="00FA0F37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0302F1C1" w14:textId="77777777" w:rsidR="003F1058" w:rsidRDefault="003F1058" w:rsidP="00FA0F37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09B5E0" wp14:editId="2A932D44">
                      <wp:extent cx="137160" cy="137160"/>
                      <wp:effectExtent l="19050" t="19050" r="15240" b="15240"/>
                      <wp:docPr id="483660085" name="Oval 483660085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41841F" id="Oval 483660085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3012F97" w14:textId="77777777" w:rsidR="003F1058" w:rsidRPr="005579C9" w:rsidRDefault="003F1058" w:rsidP="00FA0F37"/>
        </w:tc>
        <w:tc>
          <w:tcPr>
            <w:tcW w:w="8100" w:type="dxa"/>
            <w:gridSpan w:val="4"/>
            <w:vMerge w:val="restart"/>
          </w:tcPr>
          <w:p w14:paraId="7F8B695A" w14:textId="77777777" w:rsidR="003F1058" w:rsidRPr="004823C2" w:rsidRDefault="003F1058" w:rsidP="00FA0F37">
            <w:pPr>
              <w:pStyle w:val="Heading2"/>
            </w:pPr>
            <w:sdt>
              <w:sdtPr>
                <w:id w:val="-1094551165"/>
                <w:placeholder>
                  <w:docPart w:val="4804B93A9A5D4D548C95AFFFD5307802"/>
                </w:placeholder>
                <w:temporary/>
                <w:showingPlcHdr/>
                <w15:appearance w15:val="hidden"/>
              </w:sdtPr>
              <w:sdtContent>
                <w:r w:rsidRPr="004823C2">
                  <w:t>Bachelor of Science in Biology</w:t>
                </w:r>
                <w:r>
                  <w:t>, bellows college</w:t>
                </w:r>
              </w:sdtContent>
            </w:sdt>
          </w:p>
          <w:p w14:paraId="2255AD10" w14:textId="77777777" w:rsidR="003F1058" w:rsidRPr="005579C9" w:rsidRDefault="003F1058" w:rsidP="00FA0F37">
            <w:sdt>
              <w:sdtPr>
                <w:id w:val="-109053926"/>
                <w:placeholder>
                  <w:docPart w:val="36D9FDCDF858408BB3848084AC6E36FF"/>
                </w:placeholder>
                <w:temporary/>
                <w:showingPlcHdr/>
                <w15:appearance w15:val="hidden"/>
              </w:sdtPr>
              <w:sdtContent>
                <w:r>
                  <w:t>The student was recognized as the Most Outstanding Pharmacy Student of the Year.</w:t>
                </w:r>
              </w:sdtContent>
            </w:sdt>
          </w:p>
        </w:tc>
      </w:tr>
      <w:tr w:rsidR="003F1058" w14:paraId="14586505" w14:textId="77777777" w:rsidTr="00FA0F37">
        <w:trPr>
          <w:trHeight w:val="783"/>
        </w:trPr>
        <w:tc>
          <w:tcPr>
            <w:tcW w:w="1260" w:type="dxa"/>
            <w:vMerge/>
          </w:tcPr>
          <w:p w14:paraId="7B2D1A2A" w14:textId="77777777" w:rsidR="003F1058" w:rsidRPr="00DE759B" w:rsidRDefault="003F1058" w:rsidP="00FA0F37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C51C34F" w14:textId="77777777" w:rsidR="003F1058" w:rsidRDefault="003F1058" w:rsidP="00FA0F37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7BE5F87" w14:textId="77777777" w:rsidR="003F1058" w:rsidRDefault="003F1058" w:rsidP="00FA0F37"/>
        </w:tc>
        <w:tc>
          <w:tcPr>
            <w:tcW w:w="180" w:type="dxa"/>
          </w:tcPr>
          <w:p w14:paraId="1D638FDE" w14:textId="77777777" w:rsidR="003F1058" w:rsidRPr="005579C9" w:rsidRDefault="003F1058" w:rsidP="00FA0F37"/>
        </w:tc>
        <w:tc>
          <w:tcPr>
            <w:tcW w:w="8100" w:type="dxa"/>
            <w:gridSpan w:val="4"/>
            <w:vMerge/>
          </w:tcPr>
          <w:p w14:paraId="0F92F89D" w14:textId="77777777" w:rsidR="003F1058" w:rsidRPr="005579C9" w:rsidRDefault="003F1058" w:rsidP="00FA0F37"/>
        </w:tc>
      </w:tr>
      <w:tr w:rsidR="003F1058" w:rsidRPr="00AD0D32" w14:paraId="08C537BA" w14:textId="77777777" w:rsidTr="00FA0F37">
        <w:trPr>
          <w:trHeight w:val="432"/>
        </w:trPr>
        <w:tc>
          <w:tcPr>
            <w:tcW w:w="10080" w:type="dxa"/>
            <w:gridSpan w:val="8"/>
          </w:tcPr>
          <w:p w14:paraId="1E283D52" w14:textId="77777777" w:rsidR="003F1058" w:rsidRPr="00AD0D32" w:rsidRDefault="003F1058" w:rsidP="00FA0F37"/>
        </w:tc>
      </w:tr>
      <w:tr w:rsidR="00667329" w14:paraId="04B22CCB" w14:textId="77777777" w:rsidTr="00AD0D32">
        <w:trPr>
          <w:trHeight w:val="907"/>
        </w:trPr>
        <w:tc>
          <w:tcPr>
            <w:tcW w:w="10080" w:type="dxa"/>
            <w:gridSpan w:val="8"/>
          </w:tcPr>
          <w:p w14:paraId="10F7923F" w14:textId="77777777" w:rsidR="00667329" w:rsidRPr="00667329" w:rsidRDefault="003F1058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t>Design</w:t>
            </w:r>
          </w:p>
        </w:tc>
      </w:tr>
      <w:tr w:rsidR="00313CEB" w14:paraId="6ECBA5D8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426D1A2C" w14:textId="77777777" w:rsidR="00313CEB" w:rsidRDefault="001D55E6" w:rsidP="00DE759B">
            <w:pPr>
              <w:pStyle w:val="Heading3"/>
            </w:pPr>
            <w:r>
              <w:t>July 2024</w:t>
            </w:r>
          </w:p>
        </w:tc>
        <w:tc>
          <w:tcPr>
            <w:tcW w:w="540" w:type="dxa"/>
            <w:gridSpan w:val="2"/>
          </w:tcPr>
          <w:p w14:paraId="6E91ED30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3C49D7" wp14:editId="02E9A988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1FAE18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6F453728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4D61E8F3" w14:textId="77777777" w:rsidR="00313CEB" w:rsidRPr="004823C2" w:rsidRDefault="001D55E6" w:rsidP="00667329">
            <w:pPr>
              <w:pStyle w:val="Heading2"/>
            </w:pPr>
            <w:r>
              <w:t>CSS</w:t>
            </w:r>
          </w:p>
          <w:p w14:paraId="40329003" w14:textId="77777777" w:rsidR="00313CEB" w:rsidRPr="005579C9" w:rsidRDefault="00000000" w:rsidP="00457AA3">
            <w:sdt>
              <w:sdtPr>
                <w:id w:val="1971476172"/>
                <w:placeholder>
                  <w:docPart w:val="BC2914E12BE64F8DAE6362B5D425CFFC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5A22E53C" w14:textId="77777777" w:rsidTr="00667329">
        <w:trPr>
          <w:trHeight w:val="783"/>
        </w:trPr>
        <w:tc>
          <w:tcPr>
            <w:tcW w:w="1260" w:type="dxa"/>
            <w:vMerge/>
          </w:tcPr>
          <w:p w14:paraId="15A638BF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4DBB2CF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B676440" w14:textId="77777777" w:rsidR="00313CEB" w:rsidRDefault="00313CEB" w:rsidP="009C2411"/>
        </w:tc>
        <w:tc>
          <w:tcPr>
            <w:tcW w:w="180" w:type="dxa"/>
          </w:tcPr>
          <w:p w14:paraId="687DB5CD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9B46F69" w14:textId="77777777" w:rsidR="00313CEB" w:rsidRPr="005579C9" w:rsidRDefault="00313CEB" w:rsidP="00DE759B"/>
        </w:tc>
      </w:tr>
      <w:tr w:rsidR="00313CEB" w14:paraId="27670122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07C123B0" w14:textId="77777777" w:rsidR="00313CEB" w:rsidRDefault="00313CEB" w:rsidP="00DE759B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1782D834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9197396" wp14:editId="40742FA4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F2289D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1ACFE63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34A7D7FC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4279DE15072249EDA33E1632473E85D9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2615A4FB" w14:textId="77777777" w:rsidR="00313CEB" w:rsidRPr="005579C9" w:rsidRDefault="00000000" w:rsidP="00DE759B">
            <w:sdt>
              <w:sdtPr>
                <w:id w:val="1960679839"/>
                <w:placeholder>
                  <w:docPart w:val="CD368D8242AB43168328B490376329F0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4942E771" w14:textId="77777777" w:rsidTr="00667329">
        <w:trPr>
          <w:trHeight w:val="783"/>
        </w:trPr>
        <w:tc>
          <w:tcPr>
            <w:tcW w:w="1260" w:type="dxa"/>
            <w:vMerge/>
          </w:tcPr>
          <w:p w14:paraId="35A347EC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40B0904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665C7F4" w14:textId="77777777" w:rsidR="00313CEB" w:rsidRDefault="00313CEB" w:rsidP="009C2411"/>
        </w:tc>
        <w:tc>
          <w:tcPr>
            <w:tcW w:w="180" w:type="dxa"/>
          </w:tcPr>
          <w:p w14:paraId="49B4ABE3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33311E9" w14:textId="77777777" w:rsidR="00313CEB" w:rsidRPr="005579C9" w:rsidRDefault="00313CEB" w:rsidP="00DE759B"/>
        </w:tc>
      </w:tr>
      <w:tr w:rsidR="00AD0D32" w:rsidRPr="00AD0D32" w14:paraId="265545E3" w14:textId="77777777" w:rsidTr="00AD0D32">
        <w:trPr>
          <w:trHeight w:val="432"/>
        </w:trPr>
        <w:tc>
          <w:tcPr>
            <w:tcW w:w="10080" w:type="dxa"/>
            <w:gridSpan w:val="8"/>
          </w:tcPr>
          <w:p w14:paraId="26B5C50D" w14:textId="77777777" w:rsidR="00AD0D32" w:rsidRPr="00AD0D32" w:rsidRDefault="00AD0D32" w:rsidP="00AD0D32"/>
        </w:tc>
      </w:tr>
      <w:tr w:rsidR="006307EA" w14:paraId="1020C8A9" w14:textId="77777777" w:rsidTr="00AD0D32">
        <w:trPr>
          <w:trHeight w:val="907"/>
        </w:trPr>
        <w:tc>
          <w:tcPr>
            <w:tcW w:w="5040" w:type="dxa"/>
            <w:gridSpan w:val="6"/>
          </w:tcPr>
          <w:p w14:paraId="3066D7DA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518A1DA0B7904404ABBC3BD859143B5B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74739D7C" w14:textId="77777777" w:rsidR="006307EA" w:rsidRPr="005579C9" w:rsidRDefault="006307EA" w:rsidP="00AD0D32"/>
        </w:tc>
        <w:tc>
          <w:tcPr>
            <w:tcW w:w="4770" w:type="dxa"/>
          </w:tcPr>
          <w:p w14:paraId="126D8F57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7190D30EE45E4BC3BCF22734B23912A5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569068A6" w14:textId="77777777" w:rsidTr="006307EA">
        <w:trPr>
          <w:trHeight w:val="783"/>
        </w:trPr>
        <w:tc>
          <w:tcPr>
            <w:tcW w:w="5040" w:type="dxa"/>
            <w:gridSpan w:val="6"/>
          </w:tcPr>
          <w:p w14:paraId="54BEBCE2" w14:textId="7777777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4202C572AD72475688B18E27A3F811AF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3460FA80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E1632F4A4554410499B3FDFBD0F97145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0776D685" w14:textId="77777777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A50BEB7CB77D4DAA948D0DFBE81D679C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751073DF" w14:textId="77777777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A64967926CB84EC186780A3C044A5851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133A1DC3" w14:textId="77777777" w:rsidR="006307EA" w:rsidRPr="006E1507" w:rsidRDefault="006307EA" w:rsidP="00DE759B"/>
        </w:tc>
        <w:tc>
          <w:tcPr>
            <w:tcW w:w="4770" w:type="dxa"/>
          </w:tcPr>
          <w:p w14:paraId="37947D1C" w14:textId="77777777" w:rsidR="006307EA" w:rsidRPr="005579C9" w:rsidRDefault="00000000" w:rsidP="00DE759B">
            <w:sdt>
              <w:sdtPr>
                <w:id w:val="-1275313765"/>
                <w:placeholder>
                  <w:docPart w:val="33C58CCC5EC64295A9443D2EFE622C0C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7D0B7B19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ED638" w14:textId="77777777" w:rsidR="009C1D45" w:rsidRDefault="009C1D45" w:rsidP="003D42E9">
      <w:r>
        <w:separator/>
      </w:r>
    </w:p>
  </w:endnote>
  <w:endnote w:type="continuationSeparator" w:id="0">
    <w:p w14:paraId="31B70B77" w14:textId="77777777" w:rsidR="009C1D45" w:rsidRDefault="009C1D45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71577" w14:textId="77777777" w:rsidR="009C1D45" w:rsidRDefault="009C1D45" w:rsidP="003D42E9">
      <w:r>
        <w:separator/>
      </w:r>
    </w:p>
  </w:footnote>
  <w:footnote w:type="continuationSeparator" w:id="0">
    <w:p w14:paraId="6E85D67B" w14:textId="77777777" w:rsidR="009C1D45" w:rsidRDefault="009C1D45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8"/>
    <w:rsid w:val="000761F2"/>
    <w:rsid w:val="00077A27"/>
    <w:rsid w:val="000D60A5"/>
    <w:rsid w:val="000E055C"/>
    <w:rsid w:val="001141FF"/>
    <w:rsid w:val="00180710"/>
    <w:rsid w:val="0019254A"/>
    <w:rsid w:val="001A07E0"/>
    <w:rsid w:val="001D5578"/>
    <w:rsid w:val="001D55E6"/>
    <w:rsid w:val="001D7755"/>
    <w:rsid w:val="00231540"/>
    <w:rsid w:val="0023570F"/>
    <w:rsid w:val="002370D3"/>
    <w:rsid w:val="002A12DB"/>
    <w:rsid w:val="002E28A3"/>
    <w:rsid w:val="0030456C"/>
    <w:rsid w:val="00306CA6"/>
    <w:rsid w:val="00313CEB"/>
    <w:rsid w:val="00315265"/>
    <w:rsid w:val="00322C94"/>
    <w:rsid w:val="00327BF8"/>
    <w:rsid w:val="0039032E"/>
    <w:rsid w:val="003B2006"/>
    <w:rsid w:val="003C0547"/>
    <w:rsid w:val="003D42E9"/>
    <w:rsid w:val="003E4645"/>
    <w:rsid w:val="003F1058"/>
    <w:rsid w:val="003F4542"/>
    <w:rsid w:val="00413FAB"/>
    <w:rsid w:val="00414D5E"/>
    <w:rsid w:val="00430E0C"/>
    <w:rsid w:val="00457AA3"/>
    <w:rsid w:val="004823C2"/>
    <w:rsid w:val="00483E87"/>
    <w:rsid w:val="004940BD"/>
    <w:rsid w:val="004A615F"/>
    <w:rsid w:val="004A6BB1"/>
    <w:rsid w:val="00523B0B"/>
    <w:rsid w:val="00526631"/>
    <w:rsid w:val="00531E08"/>
    <w:rsid w:val="005B647F"/>
    <w:rsid w:val="005B65A2"/>
    <w:rsid w:val="0061481A"/>
    <w:rsid w:val="0061493A"/>
    <w:rsid w:val="006307EA"/>
    <w:rsid w:val="0063153B"/>
    <w:rsid w:val="00645772"/>
    <w:rsid w:val="00667329"/>
    <w:rsid w:val="00671B73"/>
    <w:rsid w:val="00713365"/>
    <w:rsid w:val="00724932"/>
    <w:rsid w:val="00744959"/>
    <w:rsid w:val="00797800"/>
    <w:rsid w:val="007B67D3"/>
    <w:rsid w:val="007F2AF3"/>
    <w:rsid w:val="008038BB"/>
    <w:rsid w:val="008543EA"/>
    <w:rsid w:val="00865306"/>
    <w:rsid w:val="00881436"/>
    <w:rsid w:val="00896DF1"/>
    <w:rsid w:val="008C09CB"/>
    <w:rsid w:val="008E42E7"/>
    <w:rsid w:val="008F52BA"/>
    <w:rsid w:val="009048D2"/>
    <w:rsid w:val="00936C53"/>
    <w:rsid w:val="00960AE6"/>
    <w:rsid w:val="009945A5"/>
    <w:rsid w:val="009C1D45"/>
    <w:rsid w:val="009C2411"/>
    <w:rsid w:val="009E7C30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4213F"/>
    <w:rsid w:val="00C7438A"/>
    <w:rsid w:val="00C832BD"/>
    <w:rsid w:val="00C854A4"/>
    <w:rsid w:val="00C931A7"/>
    <w:rsid w:val="00D270FE"/>
    <w:rsid w:val="00D35486"/>
    <w:rsid w:val="00D51E18"/>
    <w:rsid w:val="00D7168E"/>
    <w:rsid w:val="00D954FB"/>
    <w:rsid w:val="00DE759B"/>
    <w:rsid w:val="00E0696E"/>
    <w:rsid w:val="00EA62A2"/>
    <w:rsid w:val="00EB6FE0"/>
    <w:rsid w:val="00EC5D87"/>
    <w:rsid w:val="00EE4AD0"/>
    <w:rsid w:val="00F10CAF"/>
    <w:rsid w:val="00F85A56"/>
    <w:rsid w:val="00F96D85"/>
    <w:rsid w:val="00FA4408"/>
    <w:rsid w:val="00FB0432"/>
    <w:rsid w:val="00FB26EF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42D9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lt-PC\AppData\Local\Microsoft\Office\16.0\DTS\en-US%7b8F0F8F6F-4FD9-47BA-9570-3A7810B09437%7d\%7b366EE478-F69C-4906-BD5D-83F9273581B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2914E12BE64F8DAE6362B5D425C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014BF-2C1C-4209-978D-7C4DC31D4E94}"/>
      </w:docPartPr>
      <w:docPartBody>
        <w:p w:rsidR="00000000" w:rsidRDefault="00000000">
          <w:pPr>
            <w:pStyle w:val="BC2914E12BE64F8DAE6362B5D425CFFC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4279DE15072249EDA33E1632473E8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E3A2D-5247-49F8-B60B-AF03B156D90A}"/>
      </w:docPartPr>
      <w:docPartBody>
        <w:p w:rsidR="00000000" w:rsidRDefault="00000000">
          <w:pPr>
            <w:pStyle w:val="4279DE15072249EDA33E1632473E85D9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CD368D8242AB43168328B4903763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E514-4FC6-4B3F-BE5C-3BCC9EF9B2FC}"/>
      </w:docPartPr>
      <w:docPartBody>
        <w:p w:rsidR="00000000" w:rsidRDefault="00000000">
          <w:pPr>
            <w:pStyle w:val="CD368D8242AB43168328B490376329F0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518A1DA0B7904404ABBC3BD85914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24F27-6DDD-4CC1-A712-780F7A0F8AD6}"/>
      </w:docPartPr>
      <w:docPartBody>
        <w:p w:rsidR="00000000" w:rsidRDefault="00000000">
          <w:pPr>
            <w:pStyle w:val="518A1DA0B7904404ABBC3BD859143B5B"/>
          </w:pPr>
          <w:r w:rsidRPr="00CF1A49">
            <w:t>Skills</w:t>
          </w:r>
        </w:p>
      </w:docPartBody>
    </w:docPart>
    <w:docPart>
      <w:docPartPr>
        <w:name w:val="7190D30EE45E4BC3BCF22734B2391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0F93B-3829-46E5-83C4-B844A60006FD}"/>
      </w:docPartPr>
      <w:docPartBody>
        <w:p w:rsidR="00000000" w:rsidRDefault="00000000">
          <w:pPr>
            <w:pStyle w:val="7190D30EE45E4BC3BCF22734B23912A5"/>
          </w:pPr>
          <w:r>
            <w:t>Activities</w:t>
          </w:r>
        </w:p>
      </w:docPartBody>
    </w:docPart>
    <w:docPart>
      <w:docPartPr>
        <w:name w:val="4202C572AD72475688B18E27A3F81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87889-1EA7-4C7E-B583-0D54DE10BEE4}"/>
      </w:docPartPr>
      <w:docPartBody>
        <w:p w:rsidR="00000000" w:rsidRDefault="00000000">
          <w:pPr>
            <w:pStyle w:val="4202C572AD72475688B18E27A3F811AF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E1632F4A4554410499B3FDFBD0F97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C344C-53A7-49FC-A3BF-8C8289F98033}"/>
      </w:docPartPr>
      <w:docPartBody>
        <w:p w:rsidR="00000000" w:rsidRDefault="00000000">
          <w:pPr>
            <w:pStyle w:val="E1632F4A4554410499B3FDFBD0F97145"/>
          </w:pPr>
          <w:r w:rsidRPr="00457AA3">
            <w:t>Excellent communication skills, both verbal and written</w:t>
          </w:r>
        </w:p>
      </w:docPartBody>
    </w:docPart>
    <w:docPart>
      <w:docPartPr>
        <w:name w:val="A50BEB7CB77D4DAA948D0DFBE81D6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33BD8-5630-402C-BCD5-F461D9327E17}"/>
      </w:docPartPr>
      <w:docPartBody>
        <w:p w:rsidR="00000000" w:rsidRDefault="00000000">
          <w:pPr>
            <w:pStyle w:val="A50BEB7CB77D4DAA948D0DFBE81D679C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A64967926CB84EC186780A3C044A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9F377-4C84-4F64-B477-AD54D3F4671E}"/>
      </w:docPartPr>
      <w:docPartBody>
        <w:p w:rsidR="00000000" w:rsidRDefault="00000000">
          <w:pPr>
            <w:pStyle w:val="A64967926CB84EC186780A3C044A5851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33C58CCC5EC64295A9443D2EFE622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54720-40D7-463A-8A96-3B09B8F51F66}"/>
      </w:docPartPr>
      <w:docPartBody>
        <w:p w:rsidR="00000000" w:rsidRDefault="00000000">
          <w:pPr>
            <w:pStyle w:val="33C58CCC5EC64295A9443D2EFE622C0C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  <w:docPart>
      <w:docPartPr>
        <w:name w:val="CBD4915C466541648FCE519DEF7A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CB67-4AA0-4AB9-A75B-100CE68BD414}"/>
      </w:docPartPr>
      <w:docPartBody>
        <w:p w:rsidR="00000000" w:rsidRDefault="00304605" w:rsidP="00304605">
          <w:pPr>
            <w:pStyle w:val="CBD4915C466541648FCE519DEF7A4FDD"/>
          </w:pPr>
          <w:r>
            <w:t>R</w:t>
          </w:r>
          <w:r w:rsidRPr="00FE792D">
            <w:t>eceived the Dean's List award for maintaining a high</w:t>
          </w:r>
          <w:r>
            <w:t xml:space="preserve"> </w:t>
          </w:r>
          <w:r w:rsidRPr="00FE792D">
            <w:t>grade point average and academic excellence.</w:t>
          </w:r>
        </w:p>
      </w:docPartBody>
    </w:docPart>
    <w:docPart>
      <w:docPartPr>
        <w:name w:val="4804B93A9A5D4D548C95AFFFD5307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1530-2456-40BC-86E7-0CC55D55F3A2}"/>
      </w:docPartPr>
      <w:docPartBody>
        <w:p w:rsidR="00000000" w:rsidRDefault="00304605" w:rsidP="00304605">
          <w:pPr>
            <w:pStyle w:val="4804B93A9A5D4D548C95AFFFD5307802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36D9FDCDF858408BB3848084AC6E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E284-9800-4808-8379-7B38A024E47D}"/>
      </w:docPartPr>
      <w:docPartBody>
        <w:p w:rsidR="00000000" w:rsidRDefault="00304605" w:rsidP="00304605">
          <w:pPr>
            <w:pStyle w:val="36D9FDCDF858408BB3848084AC6E36FF"/>
          </w:pPr>
          <w:r>
            <w:t>The student was recognized as the Most Outstanding Pharmacy Student of the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05"/>
    <w:rsid w:val="00304605"/>
    <w:rsid w:val="00414D5E"/>
    <w:rsid w:val="009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93DDEECC1401A99E807A0D3F50093">
    <w:name w:val="9CA93DDEECC1401A99E807A0D3F50093"/>
  </w:style>
  <w:style w:type="paragraph" w:customStyle="1" w:styleId="1510FFBB081F41F7ADBDA910D906A0DA">
    <w:name w:val="1510FFBB081F41F7ADBDA910D906A0DA"/>
  </w:style>
  <w:style w:type="paragraph" w:customStyle="1" w:styleId="E2410E8B41BF49CE804FDFEABF868CF2">
    <w:name w:val="E2410E8B41BF49CE804FDFEABF868CF2"/>
  </w:style>
  <w:style w:type="paragraph" w:customStyle="1" w:styleId="F78EEDE94CDD4B5BB880618B614BE251">
    <w:name w:val="F78EEDE94CDD4B5BB880618B614BE251"/>
  </w:style>
  <w:style w:type="paragraph" w:customStyle="1" w:styleId="B42DC98298C84A4D94878C70C1439227">
    <w:name w:val="B42DC98298C84A4D94878C70C1439227"/>
  </w:style>
  <w:style w:type="paragraph" w:customStyle="1" w:styleId="5A3105C221E24B4D9FCA802EBCB857C2">
    <w:name w:val="5A3105C221E24B4D9FCA802EBCB857C2"/>
  </w:style>
  <w:style w:type="paragraph" w:customStyle="1" w:styleId="B704FA9BCBCC418386CABC7355100DCD">
    <w:name w:val="B704FA9BCBCC418386CABC7355100DCD"/>
  </w:style>
  <w:style w:type="paragraph" w:customStyle="1" w:styleId="2A43BCD32AEF40EB929D16FA072E24D1">
    <w:name w:val="2A43BCD32AEF40EB929D16FA072E24D1"/>
  </w:style>
  <w:style w:type="paragraph" w:customStyle="1" w:styleId="A0F9FE98C38642BCBAAED57A3552FF2F">
    <w:name w:val="A0F9FE98C38642BCBAAED57A3552FF2F"/>
  </w:style>
  <w:style w:type="paragraph" w:customStyle="1" w:styleId="7B071493E8474D399ED9007819CC1EC7">
    <w:name w:val="7B071493E8474D399ED9007819CC1EC7"/>
  </w:style>
  <w:style w:type="paragraph" w:customStyle="1" w:styleId="BC34E6F73F4744A3BB5A6DB19820C0F7">
    <w:name w:val="BC34E6F73F4744A3BB5A6DB19820C0F7"/>
  </w:style>
  <w:style w:type="paragraph" w:customStyle="1" w:styleId="4C308A4248D740DAA34D46E06FD96A98">
    <w:name w:val="4C308A4248D740DAA34D46E06FD96A98"/>
  </w:style>
  <w:style w:type="paragraph" w:customStyle="1" w:styleId="7C725D0FE2A44C39B1529F92611D5F08">
    <w:name w:val="7C725D0FE2A44C39B1529F92611D5F08"/>
  </w:style>
  <w:style w:type="paragraph" w:customStyle="1" w:styleId="D7AD3AB423324BB9A860627A13A5358B">
    <w:name w:val="D7AD3AB423324BB9A860627A13A5358B"/>
  </w:style>
  <w:style w:type="paragraph" w:customStyle="1" w:styleId="4E60FBA037B64D368690131CACD20B91">
    <w:name w:val="4E60FBA037B64D368690131CACD20B91"/>
  </w:style>
  <w:style w:type="paragraph" w:customStyle="1" w:styleId="4505A9B4D2FF41C4A8D1DB145970CA1E">
    <w:name w:val="4505A9B4D2FF41C4A8D1DB145970CA1E"/>
  </w:style>
  <w:style w:type="paragraph" w:customStyle="1" w:styleId="BC2914E12BE64F8DAE6362B5D425CFFC">
    <w:name w:val="BC2914E12BE64F8DAE6362B5D425CFFC"/>
  </w:style>
  <w:style w:type="paragraph" w:customStyle="1" w:styleId="02B649D6681A4F189D21303247A6428F">
    <w:name w:val="02B649D6681A4F189D21303247A6428F"/>
  </w:style>
  <w:style w:type="paragraph" w:customStyle="1" w:styleId="4279DE15072249EDA33E1632473E85D9">
    <w:name w:val="4279DE15072249EDA33E1632473E85D9"/>
  </w:style>
  <w:style w:type="paragraph" w:customStyle="1" w:styleId="CD368D8242AB43168328B490376329F0">
    <w:name w:val="CD368D8242AB43168328B490376329F0"/>
  </w:style>
  <w:style w:type="paragraph" w:customStyle="1" w:styleId="518A1DA0B7904404ABBC3BD859143B5B">
    <w:name w:val="518A1DA0B7904404ABBC3BD859143B5B"/>
  </w:style>
  <w:style w:type="paragraph" w:customStyle="1" w:styleId="7190D30EE45E4BC3BCF22734B23912A5">
    <w:name w:val="7190D30EE45E4BC3BCF22734B23912A5"/>
  </w:style>
  <w:style w:type="paragraph" w:customStyle="1" w:styleId="4202C572AD72475688B18E27A3F811AF">
    <w:name w:val="4202C572AD72475688B18E27A3F811AF"/>
  </w:style>
  <w:style w:type="paragraph" w:customStyle="1" w:styleId="E1632F4A4554410499B3FDFBD0F97145">
    <w:name w:val="E1632F4A4554410499B3FDFBD0F97145"/>
  </w:style>
  <w:style w:type="paragraph" w:customStyle="1" w:styleId="A50BEB7CB77D4DAA948D0DFBE81D679C">
    <w:name w:val="A50BEB7CB77D4DAA948D0DFBE81D679C"/>
  </w:style>
  <w:style w:type="paragraph" w:customStyle="1" w:styleId="A64967926CB84EC186780A3C044A5851">
    <w:name w:val="A64967926CB84EC186780A3C044A5851"/>
  </w:style>
  <w:style w:type="paragraph" w:customStyle="1" w:styleId="33C58CCC5EC64295A9443D2EFE622C0C">
    <w:name w:val="33C58CCC5EC64295A9443D2EFE622C0C"/>
  </w:style>
  <w:style w:type="paragraph" w:customStyle="1" w:styleId="CDACEA0F27AF4235AC332D5C91377C77">
    <w:name w:val="CDACEA0F27AF4235AC332D5C91377C77"/>
    <w:rsid w:val="00304605"/>
  </w:style>
  <w:style w:type="paragraph" w:customStyle="1" w:styleId="DE8C1DEF29B54568A82C62D0027B654D">
    <w:name w:val="DE8C1DEF29B54568A82C62D0027B654D"/>
    <w:rsid w:val="00304605"/>
  </w:style>
  <w:style w:type="paragraph" w:customStyle="1" w:styleId="CBD4915C466541648FCE519DEF7A4FDD">
    <w:name w:val="CBD4915C466541648FCE519DEF7A4FDD"/>
    <w:rsid w:val="00304605"/>
  </w:style>
  <w:style w:type="paragraph" w:customStyle="1" w:styleId="FD64C43EDFB44212AA3CB5FE27462F03">
    <w:name w:val="FD64C43EDFB44212AA3CB5FE27462F03"/>
    <w:rsid w:val="00304605"/>
  </w:style>
  <w:style w:type="paragraph" w:customStyle="1" w:styleId="4804B93A9A5D4D548C95AFFFD5307802">
    <w:name w:val="4804B93A9A5D4D548C95AFFFD5307802"/>
    <w:rsid w:val="00304605"/>
  </w:style>
  <w:style w:type="paragraph" w:customStyle="1" w:styleId="36D9FDCDF858408BB3848084AC6E36FF">
    <w:name w:val="36D9FDCDF858408BB3848084AC6E36FF"/>
    <w:rsid w:val="00304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{366EE478-F69C-4906-BD5D-83F9273581B7}tf16402488_win32</Template>
  <TotalTime>0</TotalTime>
  <Pages>2</Pages>
  <Words>387</Words>
  <Characters>2089</Characters>
  <Application>Microsoft Office Word</Application>
  <DocSecurity>0</DocSecurity>
  <Lines>104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2024-07-13T20:47:00Z</dcterms:created>
  <dcterms:modified xsi:type="dcterms:W3CDTF">2024-07-13T20:47:00Z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cc93a37e-327a-4472-9071-92544b2c5909</vt:lpwstr>
  </property>
</Properties>
</file>